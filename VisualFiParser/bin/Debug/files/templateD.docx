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7C" w:rsidRPr="00DE5B59" w:rsidRDefault="00B3747C" w:rsidP="002D35B2">
      <w:pPr>
        <w:tabs>
          <w:tab w:val="left" w:pos="2835"/>
        </w:tabs>
        <w:autoSpaceDE w:val="0"/>
        <w:autoSpaceDN w:val="0"/>
        <w:adjustRightInd w:val="0"/>
        <w:jc w:val="center"/>
        <w:outlineLvl w:val="0"/>
        <w:rPr>
          <w:rFonts w:ascii="Arial" w:hAnsi="Arial"/>
          <w:b/>
          <w:sz w:val="22"/>
          <w:szCs w:val="22"/>
        </w:rPr>
      </w:pPr>
      <w:r w:rsidRPr="00DE5B59">
        <w:rPr>
          <w:rFonts w:ascii="Arial" w:hAnsi="Arial"/>
          <w:b/>
          <w:sz w:val="22"/>
          <w:szCs w:val="22"/>
        </w:rPr>
        <w:t>Modulo D</w:t>
      </w:r>
    </w:p>
    <w:p w:rsidR="00B3747C" w:rsidRPr="00DE5B59" w:rsidRDefault="00B3747C" w:rsidP="00B3747C">
      <w:pPr>
        <w:spacing w:line="280" w:lineRule="exact"/>
        <w:jc w:val="center"/>
        <w:rPr>
          <w:rFonts w:ascii="Arial" w:hAnsi="Arial"/>
          <w:b/>
          <w:sz w:val="22"/>
          <w:szCs w:val="22"/>
        </w:rPr>
      </w:pPr>
      <w:r w:rsidRPr="00DE5B59">
        <w:rPr>
          <w:rFonts w:ascii="Arial" w:hAnsi="Arial"/>
          <w:b/>
          <w:sz w:val="22"/>
          <w:szCs w:val="22"/>
        </w:rPr>
        <w:t>FIPSAS</w:t>
      </w:r>
      <w:r w:rsidRPr="00DE5B59">
        <w:rPr>
          <w:rFonts w:ascii="Arial" w:hAnsi="Arial"/>
          <w:b/>
          <w:sz w:val="22"/>
          <w:szCs w:val="22"/>
        </w:rPr>
        <w:tab/>
      </w:r>
      <w:r w:rsidRPr="00DE5B59">
        <w:rPr>
          <w:rFonts w:ascii="Arial" w:hAnsi="Arial"/>
          <w:b/>
          <w:sz w:val="22"/>
          <w:szCs w:val="22"/>
        </w:rPr>
        <w:tab/>
      </w:r>
      <w:r w:rsidRPr="00DE5B59">
        <w:rPr>
          <w:rFonts w:ascii="Arial" w:hAnsi="Arial"/>
          <w:b/>
          <w:sz w:val="22"/>
          <w:szCs w:val="22"/>
        </w:rPr>
        <w:tab/>
      </w:r>
      <w:r w:rsidRPr="00DE5B59">
        <w:rPr>
          <w:rFonts w:ascii="Arial" w:hAnsi="Arial"/>
          <w:b/>
          <w:sz w:val="22"/>
          <w:szCs w:val="22"/>
        </w:rPr>
        <w:tab/>
        <w:t>CONI</w:t>
      </w:r>
      <w:r w:rsidRPr="00DE5B59">
        <w:rPr>
          <w:rFonts w:ascii="Arial" w:hAnsi="Arial"/>
          <w:b/>
          <w:sz w:val="22"/>
          <w:szCs w:val="22"/>
        </w:rPr>
        <w:tab/>
      </w:r>
      <w:r w:rsidRPr="00DE5B59">
        <w:rPr>
          <w:rFonts w:ascii="Arial" w:hAnsi="Arial"/>
          <w:b/>
          <w:sz w:val="22"/>
          <w:szCs w:val="22"/>
        </w:rPr>
        <w:tab/>
      </w:r>
      <w:r w:rsidRPr="00DE5B59">
        <w:rPr>
          <w:rFonts w:ascii="Arial" w:hAnsi="Arial"/>
          <w:b/>
          <w:sz w:val="22"/>
          <w:szCs w:val="22"/>
        </w:rPr>
        <w:tab/>
      </w:r>
      <w:r w:rsidRPr="00DE5B59">
        <w:rPr>
          <w:rFonts w:ascii="Arial" w:hAnsi="Arial"/>
          <w:b/>
          <w:sz w:val="22"/>
          <w:szCs w:val="22"/>
        </w:rPr>
        <w:tab/>
        <w:t xml:space="preserve">      CMAS</w:t>
      </w:r>
    </w:p>
    <w:p w:rsidR="00B3747C" w:rsidRPr="00DE5B59" w:rsidRDefault="00B3747C" w:rsidP="00B3747C">
      <w:pPr>
        <w:spacing w:line="280" w:lineRule="exact"/>
        <w:jc w:val="center"/>
        <w:rPr>
          <w:rFonts w:ascii="Arial" w:hAnsi="Arial"/>
          <w:sz w:val="22"/>
          <w:szCs w:val="22"/>
        </w:rPr>
      </w:pPr>
    </w:p>
    <w:p w:rsidR="00B3747C" w:rsidRPr="007304B1" w:rsidRDefault="00B3747C" w:rsidP="00E3076E">
      <w:pPr>
        <w:spacing w:line="280" w:lineRule="exact"/>
        <w:jc w:val="center"/>
        <w:outlineLvl w:val="0"/>
        <w:rPr>
          <w:rFonts w:ascii="Arial" w:hAnsi="Arial"/>
          <w:b/>
          <w:sz w:val="22"/>
          <w:szCs w:val="22"/>
        </w:rPr>
      </w:pPr>
      <w:r w:rsidRPr="007304B1">
        <w:rPr>
          <w:rFonts w:ascii="Arial" w:hAnsi="Arial"/>
          <w:b/>
          <w:sz w:val="22"/>
          <w:szCs w:val="22"/>
        </w:rPr>
        <w:t>COMITATO DI SETTORE ATTIVITA’ SUBACQUEE</w:t>
      </w:r>
    </w:p>
    <w:p w:rsidR="00B3747C" w:rsidRPr="007304B1" w:rsidRDefault="00B3747C" w:rsidP="00B3747C">
      <w:pPr>
        <w:spacing w:line="280" w:lineRule="exact"/>
        <w:jc w:val="center"/>
        <w:rPr>
          <w:rFonts w:ascii="Arial" w:hAnsi="Arial"/>
          <w:b/>
          <w:sz w:val="22"/>
          <w:szCs w:val="22"/>
        </w:rPr>
      </w:pPr>
      <w:r w:rsidRPr="007304B1">
        <w:rPr>
          <w:rFonts w:ascii="Arial" w:hAnsi="Arial"/>
          <w:b/>
          <w:sz w:val="22"/>
          <w:szCs w:val="22"/>
        </w:rPr>
        <w:t>MODULO DI ISCRIZIONE ALLA GARA</w:t>
      </w:r>
    </w:p>
    <w:p w:rsidR="00B3747C" w:rsidRPr="007304B1" w:rsidRDefault="00B3747C" w:rsidP="00B3747C">
      <w:pPr>
        <w:jc w:val="center"/>
        <w:rPr>
          <w:rFonts w:ascii="Arial" w:hAnsi="Arial"/>
          <w:snapToGrid w:val="0"/>
          <w:color w:val="000000"/>
          <w:sz w:val="22"/>
          <w:szCs w:val="22"/>
        </w:rPr>
      </w:pPr>
      <w:r w:rsidRPr="007304B1">
        <w:rPr>
          <w:rFonts w:ascii="Arial" w:hAnsi="Arial"/>
          <w:snapToGrid w:val="0"/>
          <w:color w:val="000000"/>
          <w:sz w:val="22"/>
          <w:szCs w:val="22"/>
        </w:rPr>
        <w:t>(STA = Apnea Statica  /  DYN = Apnea Din. Con Attr.  /  DNF = Apnea Din. SENZA Attr.)</w:t>
      </w:r>
    </w:p>
    <w:p w:rsidR="00B3747C" w:rsidRPr="00DE5B59" w:rsidRDefault="00B3747C" w:rsidP="00B3747C">
      <w:pPr>
        <w:rPr>
          <w:rFonts w:ascii="Arial" w:hAnsi="Arial"/>
          <w:snapToGrid w:val="0"/>
          <w:color w:val="000000"/>
          <w:sz w:val="22"/>
          <w:szCs w:val="22"/>
        </w:rPr>
      </w:pPr>
    </w:p>
    <w:p w:rsidR="00B3747C" w:rsidRPr="00FE479E" w:rsidRDefault="00B3747C" w:rsidP="00B3747C">
      <w:pPr>
        <w:spacing w:line="360" w:lineRule="auto"/>
        <w:jc w:val="both"/>
        <w:rPr>
          <w:rStyle w:val="MergefieldCarattere"/>
        </w:rPr>
      </w:pPr>
      <w:r w:rsidRPr="00DE5B59">
        <w:rPr>
          <w:rFonts w:ascii="Arial" w:hAnsi="Arial"/>
          <w:snapToGrid w:val="0"/>
          <w:color w:val="000000"/>
          <w:sz w:val="22"/>
          <w:szCs w:val="22"/>
        </w:rPr>
        <w:t>Il Presidente della Società</w:t>
      </w:r>
      <w:r w:rsidRPr="00704B71">
        <w:rPr>
          <w:rFonts w:ascii="Arial" w:hAnsi="Arial"/>
          <w:b/>
          <w:snapToGrid w:val="0"/>
          <w:color w:val="000000"/>
          <w:sz w:val="22"/>
          <w:szCs w:val="22"/>
        </w:rPr>
        <w:t xml:space="preserve"> </w:t>
      </w:r>
      <w:r w:rsidR="00843583" w:rsidRPr="00843583">
        <w:rPr>
          <w:rStyle w:val="MergefieldCarattere"/>
        </w:rPr>
        <w:t>NOME_SOC</w:t>
      </w:r>
    </w:p>
    <w:p w:rsidR="00B3747C" w:rsidRPr="00DE5B59" w:rsidRDefault="00B3747C" w:rsidP="00B3747C">
      <w:pPr>
        <w:spacing w:line="360" w:lineRule="auto"/>
        <w:jc w:val="both"/>
        <w:rPr>
          <w:rFonts w:ascii="Arial" w:hAnsi="Arial"/>
          <w:snapToGrid w:val="0"/>
          <w:color w:val="000000"/>
          <w:sz w:val="22"/>
          <w:szCs w:val="22"/>
        </w:rPr>
      </w:pPr>
      <w:r w:rsidRPr="00DE5B59">
        <w:rPr>
          <w:rFonts w:ascii="Arial" w:hAnsi="Arial"/>
          <w:snapToGrid w:val="0"/>
          <w:color w:val="000000"/>
          <w:sz w:val="22"/>
          <w:szCs w:val="22"/>
        </w:rPr>
        <w:t xml:space="preserve">con sede in </w:t>
      </w:r>
      <w:r w:rsidR="00814E7A" w:rsidRPr="00704B71">
        <w:rPr>
          <w:rFonts w:ascii="Arial" w:hAnsi="Arial"/>
          <w:b/>
          <w:snapToGrid w:val="0"/>
          <w:color w:val="000000"/>
          <w:sz w:val="22"/>
          <w:szCs w:val="22"/>
        </w:rPr>
        <w:t xml:space="preserve"> </w:t>
      </w:r>
      <w:r w:rsidR="00843583" w:rsidRPr="00843583">
        <w:rPr>
          <w:rStyle w:val="MergefieldCarattere"/>
        </w:rPr>
        <w:t>INDIRIZZO_SOC</w:t>
      </w:r>
      <w:r w:rsidR="00EE5849">
        <w:rPr>
          <w:rStyle w:val="MergefieldCarattere"/>
        </w:rPr>
        <w:t xml:space="preserve"> </w:t>
      </w:r>
      <w:r w:rsidRPr="00DE5B59">
        <w:rPr>
          <w:rFonts w:ascii="Arial" w:hAnsi="Arial"/>
          <w:snapToGrid w:val="0"/>
          <w:color w:val="000000"/>
          <w:sz w:val="22"/>
          <w:szCs w:val="22"/>
        </w:rPr>
        <w:t>C.A.P</w:t>
      </w:r>
      <w:r w:rsidR="00814E7A">
        <w:rPr>
          <w:rFonts w:ascii="Arial" w:hAnsi="Arial"/>
          <w:snapToGrid w:val="0"/>
          <w:color w:val="000000"/>
          <w:sz w:val="22"/>
          <w:szCs w:val="22"/>
        </w:rPr>
        <w:t xml:space="preserve"> </w:t>
      </w:r>
      <w:r w:rsidR="00BF0466">
        <w:rPr>
          <w:rStyle w:val="MergefieldCarattere"/>
        </w:rPr>
        <w:t>CAP_SOC</w:t>
      </w:r>
    </w:p>
    <w:p w:rsidR="00B3747C" w:rsidRPr="00704B71" w:rsidRDefault="00B3747C" w:rsidP="00B3747C">
      <w:pPr>
        <w:spacing w:line="360" w:lineRule="auto"/>
        <w:jc w:val="both"/>
        <w:rPr>
          <w:rFonts w:ascii="Arial" w:hAnsi="Arial"/>
          <w:b/>
          <w:snapToGrid w:val="0"/>
          <w:color w:val="000000"/>
          <w:sz w:val="22"/>
          <w:szCs w:val="22"/>
        </w:rPr>
      </w:pPr>
      <w:r w:rsidRPr="00DE5B59">
        <w:rPr>
          <w:rFonts w:ascii="Arial" w:hAnsi="Arial"/>
          <w:snapToGrid w:val="0"/>
          <w:color w:val="000000"/>
          <w:sz w:val="22"/>
          <w:szCs w:val="22"/>
        </w:rPr>
        <w:t xml:space="preserve">Città </w:t>
      </w:r>
      <w:r w:rsidR="00953AA4">
        <w:rPr>
          <w:rStyle w:val="MergefieldCarattere"/>
        </w:rPr>
        <w:t>CITTA_SOC</w:t>
      </w:r>
      <w:r w:rsidR="00B6167A">
        <w:rPr>
          <w:rStyle w:val="MergefieldCarattere"/>
        </w:rPr>
        <w:t xml:space="preserve"> </w:t>
      </w:r>
      <w:r w:rsidR="00036981">
        <w:rPr>
          <w:rFonts w:ascii="Arial" w:hAnsi="Arial"/>
          <w:snapToGrid w:val="0"/>
          <w:color w:val="000000"/>
          <w:sz w:val="22"/>
          <w:szCs w:val="22"/>
        </w:rPr>
        <w:t xml:space="preserve">Sigla </w:t>
      </w:r>
      <w:r w:rsidR="00315492">
        <w:rPr>
          <w:rFonts w:ascii="Arial" w:hAnsi="Arial"/>
          <w:snapToGrid w:val="0"/>
          <w:color w:val="000000"/>
          <w:sz w:val="22"/>
          <w:szCs w:val="22"/>
        </w:rPr>
        <w:t>p</w:t>
      </w:r>
      <w:bookmarkStart w:id="0" w:name="_GoBack"/>
      <w:bookmarkEnd w:id="0"/>
      <w:r w:rsidRPr="00DE5B59">
        <w:rPr>
          <w:rFonts w:ascii="Arial" w:hAnsi="Arial"/>
          <w:snapToGrid w:val="0"/>
          <w:color w:val="000000"/>
          <w:sz w:val="22"/>
          <w:szCs w:val="22"/>
        </w:rPr>
        <w:t>rov</w:t>
      </w:r>
      <w:r w:rsidR="00814E7A">
        <w:rPr>
          <w:rFonts w:ascii="Arial" w:hAnsi="Arial"/>
          <w:snapToGrid w:val="0"/>
          <w:color w:val="000000"/>
          <w:sz w:val="22"/>
          <w:szCs w:val="22"/>
        </w:rPr>
        <w:t xml:space="preserve"> </w:t>
      </w:r>
      <w:r w:rsidR="00BF0466">
        <w:rPr>
          <w:rStyle w:val="MergefieldCarattere"/>
        </w:rPr>
        <w:t>PROV_SOC</w:t>
      </w:r>
    </w:p>
    <w:p w:rsidR="00B3747C" w:rsidRPr="00704B71" w:rsidRDefault="00B3747C" w:rsidP="00B3747C">
      <w:pPr>
        <w:spacing w:line="360" w:lineRule="auto"/>
        <w:jc w:val="both"/>
        <w:rPr>
          <w:rStyle w:val="MergefieldCarattere"/>
        </w:rPr>
      </w:pPr>
      <w:r w:rsidRPr="00DE5B59">
        <w:rPr>
          <w:rFonts w:ascii="Arial" w:hAnsi="Arial"/>
          <w:snapToGrid w:val="0"/>
          <w:color w:val="000000"/>
          <w:sz w:val="22"/>
          <w:szCs w:val="22"/>
        </w:rPr>
        <w:t xml:space="preserve">Tel. </w:t>
      </w:r>
      <w:r w:rsidR="00814E7A">
        <w:rPr>
          <w:rFonts w:ascii="Arial" w:hAnsi="Arial"/>
          <w:snapToGrid w:val="0"/>
          <w:color w:val="000000"/>
          <w:sz w:val="22"/>
          <w:szCs w:val="22"/>
        </w:rPr>
        <w:t xml:space="preserve"> </w:t>
      </w:r>
      <w:r w:rsidR="00843583" w:rsidRPr="00843583">
        <w:rPr>
          <w:rStyle w:val="MergefieldCarattere"/>
        </w:rPr>
        <w:t>TEL_SOC</w:t>
      </w:r>
      <w:r w:rsidR="00814E7A">
        <w:rPr>
          <w:rFonts w:ascii="Arial" w:hAnsi="Arial"/>
          <w:snapToGrid w:val="0"/>
          <w:color w:val="000000"/>
          <w:sz w:val="22"/>
          <w:szCs w:val="22"/>
        </w:rPr>
        <w:t xml:space="preserve"> </w:t>
      </w:r>
      <w:r w:rsidRPr="00DE5B59">
        <w:rPr>
          <w:rFonts w:ascii="Arial" w:hAnsi="Arial"/>
          <w:snapToGrid w:val="0"/>
          <w:color w:val="000000"/>
          <w:sz w:val="22"/>
          <w:szCs w:val="22"/>
        </w:rPr>
        <w:t>E-mail:</w:t>
      </w:r>
      <w:r w:rsidR="00814E7A">
        <w:rPr>
          <w:rFonts w:ascii="Arial" w:hAnsi="Arial"/>
          <w:snapToGrid w:val="0"/>
          <w:color w:val="000000"/>
          <w:sz w:val="22"/>
          <w:szCs w:val="22"/>
        </w:rPr>
        <w:t xml:space="preserve"> </w:t>
      </w:r>
      <w:r w:rsidR="00432EB7">
        <w:rPr>
          <w:rStyle w:val="MergefieldCarattere"/>
        </w:rPr>
        <w:t>MAIL_SOC</w:t>
      </w:r>
    </w:p>
    <w:p w:rsidR="00B3747C" w:rsidRDefault="00C5322D" w:rsidP="00B3747C">
      <w:pPr>
        <w:spacing w:line="360" w:lineRule="auto"/>
        <w:jc w:val="both"/>
        <w:rPr>
          <w:rFonts w:ascii="Arial" w:hAnsi="Arial"/>
          <w:snapToGrid w:val="0"/>
          <w:color w:val="000000"/>
          <w:sz w:val="22"/>
          <w:szCs w:val="22"/>
        </w:rPr>
      </w:pPr>
      <w:r>
        <w:rPr>
          <w:rFonts w:ascii="Arial" w:hAnsi="Arial"/>
          <w:snapToGrid w:val="0"/>
          <w:color w:val="000000"/>
          <w:sz w:val="22"/>
          <w:szCs w:val="22"/>
        </w:rPr>
        <w:t>r</w:t>
      </w:r>
      <w:r w:rsidR="00B3747C" w:rsidRPr="00DE5B59">
        <w:rPr>
          <w:rFonts w:ascii="Arial" w:hAnsi="Arial"/>
          <w:snapToGrid w:val="0"/>
          <w:color w:val="000000"/>
          <w:sz w:val="22"/>
          <w:szCs w:val="22"/>
        </w:rPr>
        <w:t xml:space="preserve">egolarmente affiliata alla FIPSAS per l’anno in corso, chiede di iscrivere alla gara di </w:t>
      </w:r>
      <w:r w:rsidR="00B3747C" w:rsidRPr="00DE5B59">
        <w:rPr>
          <w:rFonts w:ascii="Arial" w:hAnsi="Arial"/>
          <w:b/>
          <w:snapToGrid w:val="0"/>
          <w:color w:val="000000"/>
          <w:sz w:val="22"/>
          <w:szCs w:val="22"/>
        </w:rPr>
        <w:t>immersione in</w:t>
      </w:r>
      <w:r>
        <w:rPr>
          <w:rFonts w:ascii="Arial" w:hAnsi="Arial"/>
          <w:b/>
          <w:snapToGrid w:val="0"/>
          <w:color w:val="000000"/>
          <w:sz w:val="22"/>
          <w:szCs w:val="22"/>
        </w:rPr>
        <w:t xml:space="preserve"> apnea</w:t>
      </w:r>
      <w:r w:rsidR="00B3747C" w:rsidRPr="00DE5B59">
        <w:rPr>
          <w:rFonts w:ascii="Arial" w:hAnsi="Arial"/>
          <w:b/>
          <w:snapToGrid w:val="0"/>
          <w:color w:val="000000"/>
          <w:sz w:val="22"/>
          <w:szCs w:val="22"/>
        </w:rPr>
        <w:t xml:space="preserve"> </w:t>
      </w:r>
      <w:r w:rsidR="00B3747C" w:rsidRPr="00DE5B59">
        <w:rPr>
          <w:rFonts w:ascii="Arial" w:hAnsi="Arial"/>
          <w:snapToGrid w:val="0"/>
          <w:color w:val="000000"/>
          <w:sz w:val="22"/>
          <w:szCs w:val="22"/>
        </w:rPr>
        <w:t xml:space="preserve">denominata </w:t>
      </w:r>
      <w:r w:rsidR="00F718DC" w:rsidRPr="00F718DC">
        <w:rPr>
          <w:rStyle w:val="MergefieldCarattere"/>
        </w:rPr>
        <w:t>GAME_NAME</w:t>
      </w:r>
      <w:r w:rsidR="00704B71">
        <w:rPr>
          <w:rFonts w:ascii="Arial" w:hAnsi="Arial"/>
          <w:b/>
          <w:snapToGrid w:val="0"/>
          <w:color w:val="000000"/>
          <w:sz w:val="22"/>
          <w:szCs w:val="22"/>
        </w:rPr>
        <w:t xml:space="preserve">, </w:t>
      </w:r>
      <w:r w:rsidR="00704B71" w:rsidRPr="00DE5B59">
        <w:rPr>
          <w:rFonts w:ascii="Arial" w:hAnsi="Arial"/>
          <w:snapToGrid w:val="0"/>
          <w:color w:val="000000"/>
          <w:sz w:val="22"/>
          <w:szCs w:val="22"/>
        </w:rPr>
        <w:t xml:space="preserve">che si </w:t>
      </w:r>
      <w:r w:rsidR="00704B71" w:rsidRPr="003D190B">
        <w:rPr>
          <w:rFonts w:ascii="Arial" w:hAnsi="Arial"/>
          <w:snapToGrid w:val="0"/>
          <w:color w:val="000000"/>
          <w:sz w:val="22"/>
          <w:szCs w:val="22"/>
        </w:rPr>
        <w:t>svolgerà</w:t>
      </w:r>
      <w:r w:rsidR="00704B71" w:rsidRPr="00DE5B59">
        <w:rPr>
          <w:rFonts w:ascii="Arial" w:hAnsi="Arial"/>
          <w:snapToGrid w:val="0"/>
          <w:color w:val="000000"/>
          <w:sz w:val="22"/>
          <w:szCs w:val="22"/>
        </w:rPr>
        <w:t xml:space="preserve"> a </w:t>
      </w:r>
      <w:r w:rsidR="00BF0466">
        <w:rPr>
          <w:rStyle w:val="MergefieldCarattere"/>
        </w:rPr>
        <w:t>GAME_HOME</w:t>
      </w:r>
      <w:r w:rsidR="00704B71">
        <w:rPr>
          <w:rFonts w:ascii="Arial" w:hAnsi="Arial"/>
          <w:snapToGrid w:val="0"/>
          <w:color w:val="000000"/>
          <w:sz w:val="22"/>
          <w:szCs w:val="22"/>
        </w:rPr>
        <w:t xml:space="preserve"> </w:t>
      </w:r>
      <w:r w:rsidR="00B3747C">
        <w:rPr>
          <w:rFonts w:ascii="Arial" w:hAnsi="Arial"/>
          <w:snapToGrid w:val="0"/>
          <w:color w:val="000000"/>
          <w:sz w:val="22"/>
          <w:szCs w:val="22"/>
        </w:rPr>
        <w:t>i</w:t>
      </w:r>
      <w:r w:rsidR="00BF0466">
        <w:rPr>
          <w:rFonts w:ascii="Arial" w:hAnsi="Arial"/>
          <w:snapToGrid w:val="0"/>
          <w:color w:val="000000"/>
          <w:sz w:val="22"/>
          <w:szCs w:val="22"/>
        </w:rPr>
        <w:t xml:space="preserve">l </w:t>
      </w:r>
      <w:r w:rsidR="00BF0466">
        <w:rPr>
          <w:rStyle w:val="MergefieldCarattere"/>
        </w:rPr>
        <w:t>GAME_DATA</w:t>
      </w:r>
      <w:r w:rsidR="00704B71">
        <w:rPr>
          <w:rFonts w:ascii="Arial" w:hAnsi="Arial"/>
          <w:snapToGrid w:val="0"/>
          <w:color w:val="000000"/>
          <w:sz w:val="22"/>
          <w:szCs w:val="22"/>
        </w:rPr>
        <w:t xml:space="preserve"> i</w:t>
      </w:r>
      <w:r w:rsidR="00B3747C">
        <w:rPr>
          <w:rFonts w:ascii="Arial" w:hAnsi="Arial"/>
          <w:snapToGrid w:val="0"/>
          <w:color w:val="000000"/>
          <w:sz w:val="22"/>
          <w:szCs w:val="22"/>
        </w:rPr>
        <w:t xml:space="preserve"> seguenti atleti</w:t>
      </w:r>
      <w:r w:rsidR="00B3747C" w:rsidRPr="00DE5B59">
        <w:rPr>
          <w:rFonts w:ascii="Arial" w:hAnsi="Arial"/>
          <w:snapToGrid w:val="0"/>
          <w:color w:val="000000"/>
          <w:sz w:val="22"/>
          <w:szCs w:val="22"/>
        </w:rPr>
        <w:t>:</w:t>
      </w:r>
    </w:p>
    <w:p w:rsidR="006E3068" w:rsidRDefault="006E3068" w:rsidP="00B3747C">
      <w:pPr>
        <w:spacing w:line="360" w:lineRule="auto"/>
        <w:jc w:val="both"/>
        <w:rPr>
          <w:rFonts w:ascii="Arial" w:hAnsi="Arial"/>
          <w:snapToGrid w:val="0"/>
          <w:color w:val="000000"/>
          <w:sz w:val="22"/>
          <w:szCs w:val="22"/>
        </w:rPr>
      </w:pPr>
    </w:p>
    <w:tbl>
      <w:tblPr>
        <w:tblW w:w="47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7"/>
        <w:gridCol w:w="1029"/>
        <w:gridCol w:w="1049"/>
        <w:gridCol w:w="1302"/>
        <w:gridCol w:w="1314"/>
        <w:gridCol w:w="1270"/>
        <w:gridCol w:w="1261"/>
        <w:gridCol w:w="1361"/>
      </w:tblGrid>
      <w:tr w:rsidR="0028729F" w:rsidRPr="00002DD1" w:rsidTr="00BC6282">
        <w:trPr>
          <w:jc w:val="center"/>
        </w:trPr>
        <w:tc>
          <w:tcPr>
            <w:tcW w:w="621" w:type="pct"/>
            <w:vAlign w:val="center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Cognome</w:t>
            </w:r>
          </w:p>
        </w:tc>
        <w:tc>
          <w:tcPr>
            <w:tcW w:w="525" w:type="pct"/>
            <w:vAlign w:val="center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Nome</w:t>
            </w:r>
          </w:p>
        </w:tc>
        <w:tc>
          <w:tcPr>
            <w:tcW w:w="535" w:type="pct"/>
            <w:vAlign w:val="center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Data di Nascita</w:t>
            </w:r>
          </w:p>
        </w:tc>
        <w:tc>
          <w:tcPr>
            <w:tcW w:w="664" w:type="pct"/>
            <w:vAlign w:val="center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Categoria*</w:t>
            </w:r>
          </w:p>
        </w:tc>
        <w:tc>
          <w:tcPr>
            <w:tcW w:w="670" w:type="pct"/>
            <w:vAlign w:val="center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Specialità</w:t>
            </w:r>
          </w:p>
        </w:tc>
        <w:tc>
          <w:tcPr>
            <w:tcW w:w="648" w:type="pct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Tempo dichiarato</w:t>
            </w:r>
          </w:p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smartTag w:uri="urn:schemas-microsoft-com:office:smarttags" w:element="metricconverter">
              <w:smartTagPr>
                <w:attr w:name="ProductID" w:val="00’"/>
              </w:smartTagPr>
              <w:r w:rsidRPr="00002DD1">
                <w:rPr>
                  <w:rFonts w:ascii="Arial" w:hAnsi="Arial"/>
                  <w:b/>
                  <w:snapToGrid w:val="0"/>
                  <w:color w:val="000000"/>
                  <w:sz w:val="18"/>
                  <w:szCs w:val="22"/>
                </w:rPr>
                <w:t>00’</w:t>
              </w:r>
            </w:smartTag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 xml:space="preserve"> 00’’ 00</w:t>
            </w:r>
          </w:p>
        </w:tc>
        <w:tc>
          <w:tcPr>
            <w:tcW w:w="643" w:type="pct"/>
            <w:vAlign w:val="center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Tessera Federale</w:t>
            </w:r>
          </w:p>
        </w:tc>
        <w:tc>
          <w:tcPr>
            <w:tcW w:w="694" w:type="pct"/>
            <w:vAlign w:val="center"/>
          </w:tcPr>
          <w:p w:rsidR="0028729F" w:rsidRPr="00002DD1" w:rsidRDefault="0028729F" w:rsidP="00423A7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</w:pPr>
            <w:r w:rsidRPr="00002DD1">
              <w:rPr>
                <w:rFonts w:ascii="Arial" w:hAnsi="Arial"/>
                <w:b/>
                <w:snapToGrid w:val="0"/>
                <w:color w:val="000000"/>
                <w:sz w:val="18"/>
                <w:szCs w:val="22"/>
              </w:rPr>
              <w:t>Tessera Atleta</w:t>
            </w:r>
          </w:p>
        </w:tc>
      </w:tr>
    </w:tbl>
    <w:p w:rsidR="000609B0" w:rsidRDefault="000609B0" w:rsidP="000609B0">
      <w:pPr>
        <w:rPr>
          <w:rFonts w:ascii="Arial" w:hAnsi="Arial"/>
          <w:snapToGrid w:val="0"/>
          <w:color w:val="000000"/>
          <w:sz w:val="22"/>
          <w:szCs w:val="22"/>
        </w:rPr>
      </w:pPr>
    </w:p>
    <w:p w:rsidR="000609B0" w:rsidRDefault="000609B0" w:rsidP="000609B0">
      <w:pPr>
        <w:rPr>
          <w:rFonts w:ascii="Arial" w:hAnsi="Arial"/>
          <w:snapToGrid w:val="0"/>
          <w:color w:val="000000"/>
          <w:sz w:val="22"/>
          <w:szCs w:val="22"/>
        </w:rPr>
      </w:pPr>
    </w:p>
    <w:p w:rsidR="000609B0" w:rsidRDefault="000609B0" w:rsidP="000609B0">
      <w:pPr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u w:val="single"/>
        </w:rPr>
        <w:t>Attestazione del Responsabile/i dell’Apnea Agonistica</w:t>
      </w:r>
      <w:r>
        <w:rPr>
          <w:color w:val="000000"/>
          <w:sz w:val="22"/>
          <w:szCs w:val="22"/>
        </w:rPr>
        <w:t xml:space="preserve">     _________________________</w:t>
      </w:r>
    </w:p>
    <w:p w:rsidR="000609B0" w:rsidRDefault="000609B0" w:rsidP="000609B0">
      <w:pPr>
        <w:rPr>
          <w:rFonts w:ascii="Arial" w:hAnsi="Arial"/>
          <w:snapToGrid w:val="0"/>
          <w:color w:val="000000"/>
          <w:sz w:val="22"/>
          <w:szCs w:val="22"/>
        </w:rPr>
      </w:pPr>
    </w:p>
    <w:p w:rsidR="000609B0" w:rsidRDefault="000609B0" w:rsidP="000609B0">
      <w:pPr>
        <w:rPr>
          <w:rFonts w:ascii="Arial" w:hAnsi="Arial"/>
          <w:snapToGrid w:val="0"/>
          <w:color w:val="000000"/>
          <w:sz w:val="22"/>
          <w:szCs w:val="22"/>
        </w:rPr>
      </w:pPr>
      <w:r>
        <w:rPr>
          <w:rFonts w:ascii="Arial" w:hAnsi="Arial"/>
          <w:snapToGrid w:val="0"/>
          <w:color w:val="000000"/>
          <w:sz w:val="22"/>
          <w:szCs w:val="22"/>
        </w:rPr>
        <w:t>*Legenda Categorie:</w:t>
      </w:r>
    </w:p>
    <w:p w:rsidR="000609B0" w:rsidRDefault="000609B0" w:rsidP="000609B0">
      <w:pPr>
        <w:numPr>
          <w:ilvl w:val="0"/>
          <w:numId w:val="22"/>
        </w:numPr>
        <w:rPr>
          <w:rFonts w:ascii="Arial" w:hAnsi="Arial"/>
          <w:snapToGrid w:val="0"/>
          <w:color w:val="000000"/>
          <w:sz w:val="16"/>
          <w:szCs w:val="16"/>
        </w:rPr>
      </w:pPr>
      <w:r>
        <w:rPr>
          <w:rFonts w:ascii="Arial" w:hAnsi="Arial"/>
          <w:snapToGrid w:val="0"/>
          <w:color w:val="000000"/>
          <w:sz w:val="16"/>
          <w:szCs w:val="16"/>
        </w:rPr>
        <w:t xml:space="preserve">Per i Senior (18-49 anni) inserire la categoria (Es., </w:t>
      </w:r>
      <w:smartTag w:uri="urn:schemas-microsoft-com:office:smarttags" w:element="metricconverter">
        <w:smartTagPr>
          <w:attr w:name="ProductID" w:val="3C"/>
        </w:smartTagPr>
        <w:r>
          <w:rPr>
            <w:rFonts w:ascii="Arial" w:hAnsi="Arial"/>
            <w:snapToGrid w:val="0"/>
            <w:color w:val="000000"/>
            <w:sz w:val="16"/>
            <w:szCs w:val="16"/>
          </w:rPr>
          <w:t>3C</w:t>
        </w:r>
      </w:smartTag>
      <w:r>
        <w:rPr>
          <w:rFonts w:ascii="Arial" w:hAnsi="Arial"/>
          <w:snapToGrid w:val="0"/>
          <w:color w:val="000000"/>
          <w:sz w:val="16"/>
          <w:szCs w:val="16"/>
        </w:rPr>
        <w:t xml:space="preserve">, </w:t>
      </w:r>
      <w:smartTag w:uri="urn:schemas-microsoft-com:office:smarttags" w:element="metricconverter">
        <w:smartTagPr>
          <w:attr w:name="ProductID" w:val="2C"/>
        </w:smartTagPr>
        <w:r>
          <w:rPr>
            <w:rFonts w:ascii="Arial" w:hAnsi="Arial"/>
            <w:snapToGrid w:val="0"/>
            <w:color w:val="000000"/>
            <w:sz w:val="16"/>
            <w:szCs w:val="16"/>
          </w:rPr>
          <w:t>2C</w:t>
        </w:r>
      </w:smartTag>
      <w:r>
        <w:rPr>
          <w:rFonts w:ascii="Arial" w:hAnsi="Arial"/>
          <w:snapToGrid w:val="0"/>
          <w:color w:val="000000"/>
          <w:sz w:val="16"/>
          <w:szCs w:val="16"/>
        </w:rPr>
        <w:t xml:space="preserve">, </w:t>
      </w:r>
      <w:smartTag w:uri="urn:schemas-microsoft-com:office:smarttags" w:element="metricconverter">
        <w:smartTagPr>
          <w:attr w:name="ProductID" w:val="1C"/>
        </w:smartTagPr>
        <w:r>
          <w:rPr>
            <w:rFonts w:ascii="Arial" w:hAnsi="Arial"/>
            <w:snapToGrid w:val="0"/>
            <w:color w:val="000000"/>
            <w:sz w:val="16"/>
            <w:szCs w:val="16"/>
          </w:rPr>
          <w:t>1C</w:t>
        </w:r>
      </w:smartTag>
      <w:r>
        <w:rPr>
          <w:rFonts w:ascii="Arial" w:hAnsi="Arial"/>
          <w:snapToGrid w:val="0"/>
          <w:color w:val="000000"/>
          <w:sz w:val="16"/>
          <w:szCs w:val="16"/>
        </w:rPr>
        <w:t>, E) seguito dal sesso (M o F)</w:t>
      </w:r>
    </w:p>
    <w:p w:rsidR="000609B0" w:rsidRDefault="000609B0" w:rsidP="000609B0">
      <w:pPr>
        <w:numPr>
          <w:ilvl w:val="0"/>
          <w:numId w:val="22"/>
        </w:numPr>
        <w:rPr>
          <w:rFonts w:ascii="Arial" w:hAnsi="Arial"/>
          <w:snapToGrid w:val="0"/>
          <w:color w:val="000000"/>
          <w:sz w:val="16"/>
          <w:szCs w:val="16"/>
        </w:rPr>
      </w:pPr>
      <w:r>
        <w:rPr>
          <w:rFonts w:ascii="Arial" w:hAnsi="Arial"/>
          <w:snapToGrid w:val="0"/>
          <w:color w:val="000000"/>
          <w:sz w:val="16"/>
          <w:szCs w:val="16"/>
        </w:rPr>
        <w:t>Per Juniores Under 16 (14-15 anni) inserire J16 preceduto dal sesso (M o F) a sua volta preceduto da Es. se esordiente</w:t>
      </w:r>
    </w:p>
    <w:p w:rsidR="000609B0" w:rsidRDefault="000609B0" w:rsidP="000609B0">
      <w:pPr>
        <w:numPr>
          <w:ilvl w:val="0"/>
          <w:numId w:val="22"/>
        </w:numPr>
        <w:rPr>
          <w:rFonts w:ascii="Arial" w:hAnsi="Arial"/>
          <w:snapToGrid w:val="0"/>
          <w:color w:val="000000"/>
          <w:sz w:val="16"/>
          <w:szCs w:val="16"/>
        </w:rPr>
      </w:pPr>
      <w:r>
        <w:rPr>
          <w:rFonts w:ascii="Arial" w:hAnsi="Arial"/>
          <w:snapToGrid w:val="0"/>
          <w:color w:val="000000"/>
          <w:sz w:val="16"/>
          <w:szCs w:val="16"/>
        </w:rPr>
        <w:t>Per Juniores (16-17 anni) inserire J preceduto dal sesso (M o F) a sua volta preceduto da Es. se esordiente</w:t>
      </w:r>
    </w:p>
    <w:p w:rsidR="000609B0" w:rsidRDefault="000609B0" w:rsidP="000609B0">
      <w:pPr>
        <w:spacing w:line="360" w:lineRule="auto"/>
        <w:jc w:val="both"/>
        <w:rPr>
          <w:rFonts w:ascii="Arial" w:hAnsi="Arial"/>
          <w:snapToGrid w:val="0"/>
          <w:color w:val="000000"/>
          <w:sz w:val="22"/>
          <w:szCs w:val="22"/>
        </w:rPr>
      </w:pPr>
    </w:p>
    <w:p w:rsidR="000609B0" w:rsidRDefault="000609B0" w:rsidP="000609B0">
      <w:pPr>
        <w:spacing w:line="360" w:lineRule="auto"/>
        <w:jc w:val="both"/>
        <w:rPr>
          <w:rFonts w:ascii="Arial" w:hAnsi="Arial"/>
          <w:snapToGrid w:val="0"/>
          <w:color w:val="000000"/>
          <w:sz w:val="22"/>
          <w:szCs w:val="22"/>
        </w:rPr>
      </w:pPr>
      <w:r>
        <w:rPr>
          <w:rFonts w:ascii="Arial" w:hAnsi="Arial"/>
          <w:snapToGrid w:val="0"/>
          <w:color w:val="000000"/>
          <w:sz w:val="22"/>
          <w:szCs w:val="22"/>
        </w:rPr>
        <w:t>Si allega alla presente la somma di  € _____  quale quota iscrizione alla gara. Gli iscritti alla gara dichiarano di sollevare da ogni e qualsiasi responsabilità, inerente alla loro partecipazione alla gara, tutti gli enti e le persone che hanno attinenza con la manifestazione in oggetto.</w:t>
      </w:r>
    </w:p>
    <w:p w:rsidR="000609B0" w:rsidRDefault="000609B0" w:rsidP="000609B0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Il Presidente attesta, sotto la propria responsabilità, ai sensi e per gli effetti degli A</w:t>
      </w:r>
      <w:r>
        <w:rPr>
          <w:rFonts w:ascii="Arial" w:hAnsi="Arial" w:cs="Arial"/>
          <w:sz w:val="22"/>
          <w:szCs w:val="22"/>
        </w:rPr>
        <w:t>rtt. 46 e 47 del D.P.R. 445 del 28/12/2000,</w:t>
      </w:r>
      <w:r>
        <w:rPr>
          <w:rFonts w:ascii="Arial" w:hAnsi="Arial"/>
          <w:sz w:val="22"/>
          <w:szCs w:val="22"/>
        </w:rPr>
        <w:t xml:space="preserve"> che tutte le certificazioni mediche previste dalla legge che comprovano l’idoneità alla pratica sportiva per gli atleti iscritti alla gara sono depositate presso la segreteria della Società.</w:t>
      </w:r>
    </w:p>
    <w:p w:rsidR="000609B0" w:rsidRDefault="000609B0" w:rsidP="000609B0">
      <w:pPr>
        <w:tabs>
          <w:tab w:val="left" w:pos="-72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funzione sostitutiva dell'autentica di sottoscrizione, il dichiarante, ai sensi del D.P.R. 28.12.2000 n. 445, allega copia fotostatica del proprio document</w:t>
      </w:r>
      <w:r w:rsidR="005C3D0A">
        <w:rPr>
          <w:rFonts w:ascii="Arial" w:hAnsi="Arial" w:cs="Arial"/>
          <w:sz w:val="22"/>
          <w:szCs w:val="22"/>
        </w:rPr>
        <w:t>o d’</w:t>
      </w:r>
      <w:r>
        <w:rPr>
          <w:rFonts w:ascii="Arial" w:hAnsi="Arial" w:cs="Arial"/>
          <w:sz w:val="22"/>
          <w:szCs w:val="22"/>
        </w:rPr>
        <w:t>identità.</w:t>
      </w:r>
    </w:p>
    <w:p w:rsidR="000609B0" w:rsidRDefault="000609B0" w:rsidP="000609B0">
      <w:pPr>
        <w:spacing w:line="360" w:lineRule="auto"/>
        <w:jc w:val="both"/>
        <w:rPr>
          <w:rFonts w:ascii="Arial" w:hAnsi="Arial"/>
          <w:snapToGrid w:val="0"/>
          <w:color w:val="000000"/>
          <w:sz w:val="22"/>
          <w:szCs w:val="22"/>
        </w:rPr>
      </w:pPr>
    </w:p>
    <w:p w:rsidR="000609B0" w:rsidRDefault="000609B0" w:rsidP="000609B0">
      <w:pPr>
        <w:spacing w:line="360" w:lineRule="auto"/>
        <w:rPr>
          <w:rFonts w:ascii="Arial" w:hAnsi="Arial"/>
          <w:snapToGrid w:val="0"/>
          <w:color w:val="000000"/>
          <w:sz w:val="22"/>
          <w:szCs w:val="22"/>
        </w:rPr>
      </w:pPr>
      <w:r>
        <w:rPr>
          <w:rFonts w:ascii="Arial" w:hAnsi="Arial"/>
          <w:snapToGrid w:val="0"/>
          <w:color w:val="000000"/>
          <w:sz w:val="22"/>
          <w:szCs w:val="22"/>
        </w:rPr>
        <w:t>___________________, il __________________</w:t>
      </w:r>
    </w:p>
    <w:p w:rsidR="000609B0" w:rsidRDefault="000609B0" w:rsidP="00E3076E">
      <w:pPr>
        <w:pStyle w:val="Titolo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IL PRESIDENTE</w:t>
      </w:r>
    </w:p>
    <w:p w:rsidR="000609B0" w:rsidRDefault="000609B0" w:rsidP="000609B0">
      <w:pPr>
        <w:ind w:left="5664" w:firstLine="708"/>
      </w:pPr>
      <w:r>
        <w:t>_________________________</w:t>
      </w:r>
    </w:p>
    <w:sectPr w:rsidR="000609B0" w:rsidSect="0005063D">
      <w:footerReference w:type="even" r:id="rId8"/>
      <w:footerReference w:type="default" r:id="rId9"/>
      <w:pgSz w:w="11906" w:h="16838"/>
      <w:pgMar w:top="719" w:right="926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0AE" w:rsidRDefault="00EC00AE">
      <w:r>
        <w:separator/>
      </w:r>
    </w:p>
  </w:endnote>
  <w:endnote w:type="continuationSeparator" w:id="0">
    <w:p w:rsidR="00EC00AE" w:rsidRDefault="00EC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AE" w:rsidRDefault="00EC00AE" w:rsidP="00E50B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C00AE" w:rsidRDefault="00EC00AE" w:rsidP="009735C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AE" w:rsidRDefault="00EC00AE" w:rsidP="00E50B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15492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EC00AE" w:rsidRDefault="00EC00AE" w:rsidP="009735C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0AE" w:rsidRDefault="00EC00AE">
      <w:r>
        <w:separator/>
      </w:r>
    </w:p>
  </w:footnote>
  <w:footnote w:type="continuationSeparator" w:id="0">
    <w:p w:rsidR="00EC00AE" w:rsidRDefault="00EC0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0F0"/>
    <w:multiLevelType w:val="hybridMultilevel"/>
    <w:tmpl w:val="F31CF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01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B9C0E6A"/>
    <w:multiLevelType w:val="hybridMultilevel"/>
    <w:tmpl w:val="624087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A8B"/>
    <w:multiLevelType w:val="hybridMultilevel"/>
    <w:tmpl w:val="024A18C4"/>
    <w:lvl w:ilvl="0" w:tplc="7080752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7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BD4B78"/>
    <w:multiLevelType w:val="hybridMultilevel"/>
    <w:tmpl w:val="EF145510"/>
    <w:lvl w:ilvl="0" w:tplc="7080752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145DE"/>
    <w:multiLevelType w:val="hybridMultilevel"/>
    <w:tmpl w:val="37A29270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8AC2664"/>
    <w:multiLevelType w:val="hybridMultilevel"/>
    <w:tmpl w:val="08F6023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84303"/>
    <w:multiLevelType w:val="hybridMultilevel"/>
    <w:tmpl w:val="F2D6A028"/>
    <w:lvl w:ilvl="0" w:tplc="2B06ED66">
      <w:start w:val="15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C07644"/>
    <w:multiLevelType w:val="hybridMultilevel"/>
    <w:tmpl w:val="C79E82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F70253"/>
    <w:multiLevelType w:val="hybridMultilevel"/>
    <w:tmpl w:val="1D6866F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42CE3"/>
    <w:multiLevelType w:val="hybridMultilevel"/>
    <w:tmpl w:val="ADB0BF3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538F8"/>
    <w:multiLevelType w:val="hybridMultilevel"/>
    <w:tmpl w:val="5F4EB8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024B0A"/>
    <w:multiLevelType w:val="hybridMultilevel"/>
    <w:tmpl w:val="E33C1A9A"/>
    <w:lvl w:ilvl="0" w:tplc="2B06ED66">
      <w:start w:val="15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D3F5D52"/>
    <w:multiLevelType w:val="hybridMultilevel"/>
    <w:tmpl w:val="C4D817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3267A"/>
    <w:multiLevelType w:val="hybridMultilevel"/>
    <w:tmpl w:val="DE0AD0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657CB5"/>
    <w:multiLevelType w:val="hybridMultilevel"/>
    <w:tmpl w:val="FA124B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43E5E"/>
    <w:multiLevelType w:val="hybridMultilevel"/>
    <w:tmpl w:val="9DA42D02"/>
    <w:lvl w:ilvl="0" w:tplc="7080752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895709"/>
    <w:multiLevelType w:val="hybridMultilevel"/>
    <w:tmpl w:val="632E3A2E"/>
    <w:lvl w:ilvl="0" w:tplc="2B06ED66">
      <w:start w:val="15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6CF12C63"/>
    <w:multiLevelType w:val="multilevel"/>
    <w:tmpl w:val="9DA42D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815EC8"/>
    <w:multiLevelType w:val="hybridMultilevel"/>
    <w:tmpl w:val="ADB21C54"/>
    <w:lvl w:ilvl="0" w:tplc="2B06ED66">
      <w:start w:val="15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75D1114C"/>
    <w:multiLevelType w:val="hybridMultilevel"/>
    <w:tmpl w:val="816203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11199"/>
    <w:multiLevelType w:val="hybridMultilevel"/>
    <w:tmpl w:val="8F60EBFC"/>
    <w:lvl w:ilvl="0" w:tplc="040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10"/>
  </w:num>
  <w:num w:numId="8">
    <w:abstractNumId w:val="9"/>
  </w:num>
  <w:num w:numId="9">
    <w:abstractNumId w:val="5"/>
  </w:num>
  <w:num w:numId="10">
    <w:abstractNumId w:val="20"/>
  </w:num>
  <w:num w:numId="11">
    <w:abstractNumId w:val="2"/>
  </w:num>
  <w:num w:numId="12">
    <w:abstractNumId w:val="15"/>
  </w:num>
  <w:num w:numId="13">
    <w:abstractNumId w:val="14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8"/>
  </w:num>
  <w:num w:numId="19">
    <w:abstractNumId w:val="6"/>
  </w:num>
  <w:num w:numId="20">
    <w:abstractNumId w:val="21"/>
  </w:num>
  <w:num w:numId="21">
    <w:abstractNumId w:val="11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0C"/>
    <w:rsid w:val="00002DD1"/>
    <w:rsid w:val="00014F6F"/>
    <w:rsid w:val="000225DA"/>
    <w:rsid w:val="00036981"/>
    <w:rsid w:val="00041412"/>
    <w:rsid w:val="0005063D"/>
    <w:rsid w:val="00052CDD"/>
    <w:rsid w:val="00053371"/>
    <w:rsid w:val="000566D5"/>
    <w:rsid w:val="000609B0"/>
    <w:rsid w:val="000674BD"/>
    <w:rsid w:val="00076EF2"/>
    <w:rsid w:val="00080EE1"/>
    <w:rsid w:val="00090EBB"/>
    <w:rsid w:val="00097729"/>
    <w:rsid w:val="000A0C89"/>
    <w:rsid w:val="000A0ED5"/>
    <w:rsid w:val="000A74CA"/>
    <w:rsid w:val="000B20A7"/>
    <w:rsid w:val="000B77C9"/>
    <w:rsid w:val="000B7AFB"/>
    <w:rsid w:val="000C0D52"/>
    <w:rsid w:val="000C435F"/>
    <w:rsid w:val="000D5D28"/>
    <w:rsid w:val="000D7A75"/>
    <w:rsid w:val="000F2742"/>
    <w:rsid w:val="00146241"/>
    <w:rsid w:val="001467DE"/>
    <w:rsid w:val="00156B04"/>
    <w:rsid w:val="00181EE5"/>
    <w:rsid w:val="001968A4"/>
    <w:rsid w:val="001A56BF"/>
    <w:rsid w:val="001B3D55"/>
    <w:rsid w:val="001E1775"/>
    <w:rsid w:val="002018D6"/>
    <w:rsid w:val="00214174"/>
    <w:rsid w:val="00237D7E"/>
    <w:rsid w:val="0024714A"/>
    <w:rsid w:val="00250E16"/>
    <w:rsid w:val="00261543"/>
    <w:rsid w:val="00273DB9"/>
    <w:rsid w:val="00284856"/>
    <w:rsid w:val="0028729F"/>
    <w:rsid w:val="00287D68"/>
    <w:rsid w:val="00297166"/>
    <w:rsid w:val="002977E5"/>
    <w:rsid w:val="002A3A32"/>
    <w:rsid w:val="002B5ABC"/>
    <w:rsid w:val="002C439F"/>
    <w:rsid w:val="002D1341"/>
    <w:rsid w:val="002D35B2"/>
    <w:rsid w:val="002F3EC0"/>
    <w:rsid w:val="002F6DF8"/>
    <w:rsid w:val="0031386A"/>
    <w:rsid w:val="003139EB"/>
    <w:rsid w:val="00315492"/>
    <w:rsid w:val="003201B0"/>
    <w:rsid w:val="00322233"/>
    <w:rsid w:val="00322FB3"/>
    <w:rsid w:val="00331ADE"/>
    <w:rsid w:val="00333D6B"/>
    <w:rsid w:val="00350BFA"/>
    <w:rsid w:val="00364954"/>
    <w:rsid w:val="003726DF"/>
    <w:rsid w:val="0037361F"/>
    <w:rsid w:val="00383AA3"/>
    <w:rsid w:val="003845DF"/>
    <w:rsid w:val="00396112"/>
    <w:rsid w:val="00396840"/>
    <w:rsid w:val="003B0389"/>
    <w:rsid w:val="003B19BB"/>
    <w:rsid w:val="003C6C39"/>
    <w:rsid w:val="003D190B"/>
    <w:rsid w:val="003E12C7"/>
    <w:rsid w:val="003E653E"/>
    <w:rsid w:val="003F07E0"/>
    <w:rsid w:val="003F4CD6"/>
    <w:rsid w:val="0040570B"/>
    <w:rsid w:val="00410613"/>
    <w:rsid w:val="00412642"/>
    <w:rsid w:val="00423A70"/>
    <w:rsid w:val="00432EB7"/>
    <w:rsid w:val="00440DD3"/>
    <w:rsid w:val="00442304"/>
    <w:rsid w:val="004510ED"/>
    <w:rsid w:val="004603F8"/>
    <w:rsid w:val="00480F90"/>
    <w:rsid w:val="00481DFE"/>
    <w:rsid w:val="00484AF5"/>
    <w:rsid w:val="0049386C"/>
    <w:rsid w:val="004B0C5D"/>
    <w:rsid w:val="004D2C93"/>
    <w:rsid w:val="004D4374"/>
    <w:rsid w:val="004E387C"/>
    <w:rsid w:val="004F113A"/>
    <w:rsid w:val="004F1C0E"/>
    <w:rsid w:val="004F6DBD"/>
    <w:rsid w:val="00503CC7"/>
    <w:rsid w:val="00505A83"/>
    <w:rsid w:val="00520F51"/>
    <w:rsid w:val="00532A2E"/>
    <w:rsid w:val="005466A6"/>
    <w:rsid w:val="005516E0"/>
    <w:rsid w:val="00552E4F"/>
    <w:rsid w:val="005533A0"/>
    <w:rsid w:val="00577C2E"/>
    <w:rsid w:val="00581819"/>
    <w:rsid w:val="00582992"/>
    <w:rsid w:val="00584539"/>
    <w:rsid w:val="00587A79"/>
    <w:rsid w:val="005A3F90"/>
    <w:rsid w:val="005A4F0B"/>
    <w:rsid w:val="005B64A5"/>
    <w:rsid w:val="005C1035"/>
    <w:rsid w:val="005C3D0A"/>
    <w:rsid w:val="005D56A1"/>
    <w:rsid w:val="005D6D22"/>
    <w:rsid w:val="005D7DC5"/>
    <w:rsid w:val="005E1142"/>
    <w:rsid w:val="005F211A"/>
    <w:rsid w:val="00614E1F"/>
    <w:rsid w:val="006211F0"/>
    <w:rsid w:val="0062351C"/>
    <w:rsid w:val="0062794A"/>
    <w:rsid w:val="006545CC"/>
    <w:rsid w:val="00663F20"/>
    <w:rsid w:val="0067053D"/>
    <w:rsid w:val="00672017"/>
    <w:rsid w:val="00672CCA"/>
    <w:rsid w:val="00675C73"/>
    <w:rsid w:val="00686378"/>
    <w:rsid w:val="006969D8"/>
    <w:rsid w:val="00696E61"/>
    <w:rsid w:val="006B3770"/>
    <w:rsid w:val="006B3891"/>
    <w:rsid w:val="006C0EF3"/>
    <w:rsid w:val="006C24DA"/>
    <w:rsid w:val="006E3068"/>
    <w:rsid w:val="006F10DF"/>
    <w:rsid w:val="006F130C"/>
    <w:rsid w:val="006F3162"/>
    <w:rsid w:val="007022A7"/>
    <w:rsid w:val="00702458"/>
    <w:rsid w:val="00702910"/>
    <w:rsid w:val="00704B71"/>
    <w:rsid w:val="00706D5B"/>
    <w:rsid w:val="00712271"/>
    <w:rsid w:val="00723903"/>
    <w:rsid w:val="00741179"/>
    <w:rsid w:val="00745A75"/>
    <w:rsid w:val="00751A82"/>
    <w:rsid w:val="00752304"/>
    <w:rsid w:val="00753BFB"/>
    <w:rsid w:val="00760746"/>
    <w:rsid w:val="0076144A"/>
    <w:rsid w:val="007623A5"/>
    <w:rsid w:val="00762DF3"/>
    <w:rsid w:val="00787490"/>
    <w:rsid w:val="00796331"/>
    <w:rsid w:val="007967F6"/>
    <w:rsid w:val="007C5C84"/>
    <w:rsid w:val="007E370F"/>
    <w:rsid w:val="007F0797"/>
    <w:rsid w:val="007F1469"/>
    <w:rsid w:val="007F6406"/>
    <w:rsid w:val="008037C2"/>
    <w:rsid w:val="00806576"/>
    <w:rsid w:val="008115AD"/>
    <w:rsid w:val="00814E7A"/>
    <w:rsid w:val="00826A1F"/>
    <w:rsid w:val="0084150E"/>
    <w:rsid w:val="00843583"/>
    <w:rsid w:val="00847CBB"/>
    <w:rsid w:val="00855113"/>
    <w:rsid w:val="00855B7A"/>
    <w:rsid w:val="00855BB4"/>
    <w:rsid w:val="00877109"/>
    <w:rsid w:val="008879AA"/>
    <w:rsid w:val="0089304D"/>
    <w:rsid w:val="0089327B"/>
    <w:rsid w:val="008B4FA7"/>
    <w:rsid w:val="008C36D7"/>
    <w:rsid w:val="008D11E3"/>
    <w:rsid w:val="008D5E43"/>
    <w:rsid w:val="008E1AAD"/>
    <w:rsid w:val="008E6014"/>
    <w:rsid w:val="008E78D8"/>
    <w:rsid w:val="008F463B"/>
    <w:rsid w:val="008F66C3"/>
    <w:rsid w:val="008F7103"/>
    <w:rsid w:val="00953AA4"/>
    <w:rsid w:val="00953D17"/>
    <w:rsid w:val="009554F2"/>
    <w:rsid w:val="009558C9"/>
    <w:rsid w:val="0096627C"/>
    <w:rsid w:val="009735C6"/>
    <w:rsid w:val="00974557"/>
    <w:rsid w:val="00977B7A"/>
    <w:rsid w:val="00997078"/>
    <w:rsid w:val="009A1A08"/>
    <w:rsid w:val="009A433D"/>
    <w:rsid w:val="009B1AAA"/>
    <w:rsid w:val="009D6DC0"/>
    <w:rsid w:val="009E6E23"/>
    <w:rsid w:val="009E7C6F"/>
    <w:rsid w:val="009F233F"/>
    <w:rsid w:val="009F66EA"/>
    <w:rsid w:val="00A10051"/>
    <w:rsid w:val="00A10725"/>
    <w:rsid w:val="00A13702"/>
    <w:rsid w:val="00A166BF"/>
    <w:rsid w:val="00A47DC5"/>
    <w:rsid w:val="00A578CF"/>
    <w:rsid w:val="00A73D42"/>
    <w:rsid w:val="00A8152E"/>
    <w:rsid w:val="00A8785C"/>
    <w:rsid w:val="00A87A0C"/>
    <w:rsid w:val="00A92947"/>
    <w:rsid w:val="00AB5E5A"/>
    <w:rsid w:val="00AB6E89"/>
    <w:rsid w:val="00AD43F5"/>
    <w:rsid w:val="00AE419B"/>
    <w:rsid w:val="00AF1112"/>
    <w:rsid w:val="00AF1A13"/>
    <w:rsid w:val="00B04DAB"/>
    <w:rsid w:val="00B206D8"/>
    <w:rsid w:val="00B23E3E"/>
    <w:rsid w:val="00B24951"/>
    <w:rsid w:val="00B3747C"/>
    <w:rsid w:val="00B55A76"/>
    <w:rsid w:val="00B572FA"/>
    <w:rsid w:val="00B6167A"/>
    <w:rsid w:val="00B70BA0"/>
    <w:rsid w:val="00B860E6"/>
    <w:rsid w:val="00B8737C"/>
    <w:rsid w:val="00B92635"/>
    <w:rsid w:val="00B946F8"/>
    <w:rsid w:val="00B9794A"/>
    <w:rsid w:val="00BA1FA5"/>
    <w:rsid w:val="00BA56FE"/>
    <w:rsid w:val="00BA69AC"/>
    <w:rsid w:val="00BB1C7D"/>
    <w:rsid w:val="00BC6282"/>
    <w:rsid w:val="00BD5CF4"/>
    <w:rsid w:val="00BE359D"/>
    <w:rsid w:val="00BF0466"/>
    <w:rsid w:val="00BF1877"/>
    <w:rsid w:val="00C009FA"/>
    <w:rsid w:val="00C12CCD"/>
    <w:rsid w:val="00C1313A"/>
    <w:rsid w:val="00C13262"/>
    <w:rsid w:val="00C27A82"/>
    <w:rsid w:val="00C30E30"/>
    <w:rsid w:val="00C32F30"/>
    <w:rsid w:val="00C34225"/>
    <w:rsid w:val="00C36D74"/>
    <w:rsid w:val="00C46682"/>
    <w:rsid w:val="00C46ECD"/>
    <w:rsid w:val="00C5322D"/>
    <w:rsid w:val="00C54B3E"/>
    <w:rsid w:val="00C730FD"/>
    <w:rsid w:val="00C742D0"/>
    <w:rsid w:val="00C74ECF"/>
    <w:rsid w:val="00C87A29"/>
    <w:rsid w:val="00CA076D"/>
    <w:rsid w:val="00CA1A77"/>
    <w:rsid w:val="00CA3176"/>
    <w:rsid w:val="00CF0721"/>
    <w:rsid w:val="00CF2331"/>
    <w:rsid w:val="00D16F31"/>
    <w:rsid w:val="00D27E40"/>
    <w:rsid w:val="00D35B28"/>
    <w:rsid w:val="00D421E7"/>
    <w:rsid w:val="00D443F7"/>
    <w:rsid w:val="00D54D7C"/>
    <w:rsid w:val="00D56258"/>
    <w:rsid w:val="00D65192"/>
    <w:rsid w:val="00D7010C"/>
    <w:rsid w:val="00D9282E"/>
    <w:rsid w:val="00DA3D46"/>
    <w:rsid w:val="00DF2939"/>
    <w:rsid w:val="00E151CB"/>
    <w:rsid w:val="00E157A7"/>
    <w:rsid w:val="00E3076E"/>
    <w:rsid w:val="00E354EB"/>
    <w:rsid w:val="00E45F8B"/>
    <w:rsid w:val="00E50B48"/>
    <w:rsid w:val="00E5523F"/>
    <w:rsid w:val="00E5569F"/>
    <w:rsid w:val="00E624F6"/>
    <w:rsid w:val="00E65AB4"/>
    <w:rsid w:val="00E94846"/>
    <w:rsid w:val="00E96063"/>
    <w:rsid w:val="00EC00AE"/>
    <w:rsid w:val="00EC3535"/>
    <w:rsid w:val="00EE1B5B"/>
    <w:rsid w:val="00EE5849"/>
    <w:rsid w:val="00EF5783"/>
    <w:rsid w:val="00EF5A99"/>
    <w:rsid w:val="00EF7607"/>
    <w:rsid w:val="00F028EF"/>
    <w:rsid w:val="00F0375A"/>
    <w:rsid w:val="00F074FD"/>
    <w:rsid w:val="00F12DB7"/>
    <w:rsid w:val="00F12E52"/>
    <w:rsid w:val="00F141E4"/>
    <w:rsid w:val="00F27E18"/>
    <w:rsid w:val="00F42ADD"/>
    <w:rsid w:val="00F5022B"/>
    <w:rsid w:val="00F54149"/>
    <w:rsid w:val="00F718DC"/>
    <w:rsid w:val="00F773E7"/>
    <w:rsid w:val="00F84D73"/>
    <w:rsid w:val="00F91210"/>
    <w:rsid w:val="00F94C99"/>
    <w:rsid w:val="00FB6201"/>
    <w:rsid w:val="00FB7E7D"/>
    <w:rsid w:val="00FC1256"/>
    <w:rsid w:val="00FC1461"/>
    <w:rsid w:val="00FD10C4"/>
    <w:rsid w:val="00FD3CC9"/>
    <w:rsid w:val="00FE479E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66951C5"/>
  <w15:chartTrackingRefBased/>
  <w15:docId w15:val="{EDC12FA6-5973-4C4B-BB94-F652B518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paragraph" w:styleId="Titolo3">
    <w:name w:val="heading 3"/>
    <w:basedOn w:val="Normale"/>
    <w:next w:val="Normale"/>
    <w:link w:val="Titolo3Carattere"/>
    <w:qFormat/>
    <w:rsid w:val="008115AD"/>
    <w:pPr>
      <w:keepNext/>
      <w:snapToGrid w:val="0"/>
      <w:spacing w:line="360" w:lineRule="auto"/>
      <w:outlineLvl w:val="2"/>
    </w:pPr>
    <w:rPr>
      <w:rFonts w:ascii="Arial" w:hAnsi="Arial"/>
      <w:color w:val="000000"/>
      <w:szCs w:val="20"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A10725"/>
    <w:rPr>
      <w:color w:val="0000FF"/>
      <w:u w:val="single"/>
    </w:rPr>
  </w:style>
  <w:style w:type="paragraph" w:styleId="Intestazione">
    <w:name w:val="header"/>
    <w:basedOn w:val="Normale"/>
    <w:rsid w:val="00EE1B5B"/>
    <w:pPr>
      <w:tabs>
        <w:tab w:val="center" w:pos="4819"/>
        <w:tab w:val="right" w:pos="9638"/>
      </w:tabs>
    </w:pPr>
    <w:rPr>
      <w:sz w:val="20"/>
      <w:szCs w:val="20"/>
    </w:rPr>
  </w:style>
  <w:style w:type="paragraph" w:styleId="Pidipagina">
    <w:name w:val="footer"/>
    <w:basedOn w:val="Normale"/>
    <w:rsid w:val="009735C6"/>
    <w:pPr>
      <w:tabs>
        <w:tab w:val="center" w:pos="4986"/>
        <w:tab w:val="right" w:pos="9972"/>
      </w:tabs>
    </w:pPr>
  </w:style>
  <w:style w:type="character" w:styleId="Numeropagina">
    <w:name w:val="page number"/>
    <w:basedOn w:val="Carpredefinitoparagrafo"/>
    <w:rsid w:val="009735C6"/>
  </w:style>
  <w:style w:type="paragraph" w:customStyle="1" w:styleId="Default">
    <w:name w:val="Default"/>
    <w:rsid w:val="005E11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Titolo3Carattere">
    <w:name w:val="Titolo 3 Carattere"/>
    <w:link w:val="Titolo3"/>
    <w:rsid w:val="000609B0"/>
    <w:rPr>
      <w:rFonts w:ascii="Arial" w:hAnsi="Arial"/>
      <w:color w:val="000000"/>
      <w:sz w:val="24"/>
    </w:rPr>
  </w:style>
  <w:style w:type="paragraph" w:styleId="Testofumetto">
    <w:name w:val="Balloon Text"/>
    <w:basedOn w:val="Normale"/>
    <w:link w:val="TestofumettoCarattere"/>
    <w:rsid w:val="00F5022B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rsid w:val="00F5022B"/>
    <w:rPr>
      <w:rFonts w:ascii="Tahoma" w:hAnsi="Tahoma" w:cs="Tahoma"/>
      <w:sz w:val="16"/>
      <w:szCs w:val="16"/>
    </w:rPr>
  </w:style>
  <w:style w:type="paragraph" w:styleId="Mappadocumento">
    <w:name w:val="Document Map"/>
    <w:basedOn w:val="Normale"/>
    <w:semiHidden/>
    <w:rsid w:val="00E3076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Mergefield">
    <w:name w:val="Mergefield"/>
    <w:basedOn w:val="Normale"/>
    <w:link w:val="MergefieldCarattere"/>
    <w:qFormat/>
    <w:rsid w:val="00614E1F"/>
    <w:pPr>
      <w:spacing w:line="360" w:lineRule="auto"/>
      <w:jc w:val="both"/>
    </w:pPr>
    <w:rPr>
      <w:rFonts w:ascii="Arial" w:hAnsi="Arial"/>
      <w:b/>
      <w:snapToGrid w:val="0"/>
      <w:sz w:val="22"/>
      <w:szCs w:val="22"/>
    </w:rPr>
  </w:style>
  <w:style w:type="character" w:styleId="Enfasigrassetto">
    <w:name w:val="Strong"/>
    <w:basedOn w:val="Carpredefinitoparagrafo"/>
    <w:qFormat/>
    <w:rsid w:val="00704B71"/>
    <w:rPr>
      <w:b/>
      <w:bCs/>
    </w:rPr>
  </w:style>
  <w:style w:type="character" w:customStyle="1" w:styleId="MergefieldCarattere">
    <w:name w:val="Mergefield Carattere"/>
    <w:basedOn w:val="Carpredefinitoparagrafo"/>
    <w:link w:val="Mergefield"/>
    <w:rsid w:val="00614E1F"/>
    <w:rPr>
      <w:rFonts w:ascii="Arial" w:hAnsi="Arial"/>
      <w:b/>
      <w:snapToGrid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zeta\Dropbox\fipsas_parser_console\fipsas_parser\fipsas_parser\bin\Debug\files\templat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C6EF-D538-4F8C-BAE2-A25EC964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templateD.dotx</Template>
  <TotalTime>143</TotalTime>
  <Pages>1</Pages>
  <Words>291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Regolamento Particolare Gara</vt:lpstr>
    </vt:vector>
  </TitlesOfParts>
  <Company/>
  <LinksUpToDate>false</LinksUpToDate>
  <CharactersWithSpaces>1955</CharactersWithSpaces>
  <SharedDoc>false</SharedDoc>
  <HLinks>
    <vt:vector size="30" baseType="variant">
      <vt:variant>
        <vt:i4>6815800</vt:i4>
      </vt:variant>
      <vt:variant>
        <vt:i4>12</vt:i4>
      </vt:variant>
      <vt:variant>
        <vt:i4>0</vt:i4>
      </vt:variant>
      <vt:variant>
        <vt:i4>5</vt:i4>
      </vt:variant>
      <vt:variant>
        <vt:lpwstr>http://portale.fipsas.it/LinkClick.aspx?fileticket=eu80Yv8Rxj8%3d&amp;tabid=371&amp;language=it-IT</vt:lpwstr>
      </vt:variant>
      <vt:variant>
        <vt:lpwstr/>
      </vt:variant>
      <vt:variant>
        <vt:i4>2687009</vt:i4>
      </vt:variant>
      <vt:variant>
        <vt:i4>9</vt:i4>
      </vt:variant>
      <vt:variant>
        <vt:i4>0</vt:i4>
      </vt:variant>
      <vt:variant>
        <vt:i4>5</vt:i4>
      </vt:variant>
      <vt:variant>
        <vt:lpwstr>http://portale.fipsas.it/LinkClick.aspx?fileticket=cmVCZlV1Iek%3d&amp;tabid=214&amp;language=it-IT</vt:lpwstr>
      </vt:variant>
      <vt:variant>
        <vt:lpwstr/>
      </vt:variant>
      <vt:variant>
        <vt:i4>2097273</vt:i4>
      </vt:variant>
      <vt:variant>
        <vt:i4>6</vt:i4>
      </vt:variant>
      <vt:variant>
        <vt:i4>0</vt:i4>
      </vt:variant>
      <vt:variant>
        <vt:i4>5</vt:i4>
      </vt:variant>
      <vt:variant>
        <vt:lpwstr>http://portale.fipsas.it/LinkClick.aspx?fileticket=hU7GXHoUjA0%3d&amp;tabid=214&amp;language=it-IT</vt:lpwstr>
      </vt:variant>
      <vt:variant>
        <vt:lpwstr/>
      </vt:variant>
      <vt:variant>
        <vt:i4>3080223</vt:i4>
      </vt:variant>
      <vt:variant>
        <vt:i4>3</vt:i4>
      </vt:variant>
      <vt:variant>
        <vt:i4>0</vt:i4>
      </vt:variant>
      <vt:variant>
        <vt:i4>5</vt:i4>
      </vt:variant>
      <vt:variant>
        <vt:lpwstr>mailto:segreteria@clubsommozzatoribari.it</vt:lpwstr>
      </vt:variant>
      <vt:variant>
        <vt:lpwstr/>
      </vt:variant>
      <vt:variant>
        <vt:i4>393296</vt:i4>
      </vt:variant>
      <vt:variant>
        <vt:i4>0</vt:i4>
      </vt:variant>
      <vt:variant>
        <vt:i4>0</vt:i4>
      </vt:variant>
      <vt:variant>
        <vt:i4>5</vt:i4>
      </vt:variant>
      <vt:variant>
        <vt:lpwstr>http://www.fipsas.it/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Regolamento Particolare Gara</dc:title>
  <dc:subject>Modulo D</dc:subject>
  <dc:creator>Oz .</dc:creator>
  <cp:keywords/>
  <cp:lastModifiedBy>Oz .</cp:lastModifiedBy>
  <cp:revision>28</cp:revision>
  <cp:lastPrinted>2015-11-02T12:30:00Z</cp:lastPrinted>
  <dcterms:created xsi:type="dcterms:W3CDTF">2015-12-04T12:53:00Z</dcterms:created>
  <dcterms:modified xsi:type="dcterms:W3CDTF">2016-02-03T21:42:00Z</dcterms:modified>
</cp:coreProperties>
</file>